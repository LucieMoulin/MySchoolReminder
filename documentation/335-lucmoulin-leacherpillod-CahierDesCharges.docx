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AC44A4" w:rsidRPr="00CE4D89" w:rsidTr="005C1027">
        <w:trPr>
          <w:trHeight w:val="260"/>
          <w:jc w:val="center"/>
        </w:trPr>
        <w:tc>
          <w:tcPr>
            <w:tcW w:w="3234" w:type="dxa"/>
            <w:vMerge w:val="restart"/>
          </w:tcPr>
          <w:p w:rsidR="00AC44A4" w:rsidRPr="00540F26" w:rsidRDefault="00AC44A4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Elèves</w:t>
            </w:r>
            <w:r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AC44A4" w:rsidRDefault="00AC44A4" w:rsidP="008D06A1">
            <w:pPr>
              <w:pStyle w:val="TexteTableau"/>
            </w:pPr>
            <w:r>
              <w:t>Nom 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AC44A4" w:rsidRDefault="00F72D5A" w:rsidP="00AA463F">
            <w:pPr>
              <w:pStyle w:val="NOM"/>
            </w:pPr>
            <w:r>
              <w:t>moulin</w:t>
            </w:r>
          </w:p>
        </w:tc>
        <w:tc>
          <w:tcPr>
            <w:tcW w:w="2409" w:type="dxa"/>
          </w:tcPr>
          <w:p w:rsidR="00AC44A4" w:rsidRDefault="00AC44A4" w:rsidP="00914B3A">
            <w:pPr>
              <w:pStyle w:val="TexteTableau"/>
              <w:tabs>
                <w:tab w:val="left" w:pos="1026"/>
              </w:tabs>
            </w:pPr>
            <w:r>
              <w:t>Prénom :</w:t>
            </w:r>
            <w:r>
              <w:tab/>
            </w:r>
            <w:r w:rsidR="00F72D5A">
              <w:t>Lucie</w:t>
            </w:r>
          </w:p>
        </w:tc>
      </w:tr>
      <w:tr w:rsidR="00AC44A4" w:rsidRPr="00CE4D89" w:rsidTr="005C1027">
        <w:trPr>
          <w:trHeight w:val="260"/>
          <w:jc w:val="center"/>
        </w:trPr>
        <w:tc>
          <w:tcPr>
            <w:tcW w:w="3234" w:type="dxa"/>
            <w:vMerge/>
          </w:tcPr>
          <w:p w:rsidR="00AC44A4" w:rsidRDefault="00AC44A4" w:rsidP="001C6221">
            <w:pPr>
              <w:pStyle w:val="TexteTableau"/>
              <w:rPr>
                <w:b/>
              </w:rPr>
            </w:pPr>
          </w:p>
        </w:tc>
        <w:tc>
          <w:tcPr>
            <w:tcW w:w="823" w:type="dxa"/>
            <w:tcBorders>
              <w:right w:val="nil"/>
            </w:tcBorders>
          </w:tcPr>
          <w:p w:rsidR="00AC44A4" w:rsidRDefault="00AC44A4" w:rsidP="008D06A1">
            <w:pPr>
              <w:pStyle w:val="TexteTableau"/>
            </w:pPr>
            <w:r>
              <w:t>Nom 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AC44A4" w:rsidRDefault="00F72D5A" w:rsidP="00AA463F">
            <w:pPr>
              <w:pStyle w:val="NOM"/>
            </w:pPr>
            <w:r>
              <w:t>cherpillod</w:t>
            </w:r>
          </w:p>
        </w:tc>
        <w:tc>
          <w:tcPr>
            <w:tcW w:w="2409" w:type="dxa"/>
          </w:tcPr>
          <w:p w:rsidR="00AC44A4" w:rsidRDefault="00AC44A4" w:rsidP="00914B3A">
            <w:pPr>
              <w:pStyle w:val="TexteTableau"/>
              <w:tabs>
                <w:tab w:val="left" w:pos="1026"/>
              </w:tabs>
            </w:pPr>
            <w:r>
              <w:t>Prénom :</w:t>
            </w:r>
            <w:r w:rsidR="00F72D5A">
              <w:t xml:space="preserve"> Léa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B916EE" w:rsidRDefault="001E404B" w:rsidP="008D06A1">
            <w:pPr>
              <w:pStyle w:val="TexteTableau"/>
              <w:rPr>
                <w:rFonts w:ascii="ETML" w:hAnsi="ETML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1E404B" w:rsidP="0001422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>28.08.2019 – 8.01.2020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2E4494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13h10 – 16h35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2E4494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16 X 3 heures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AF7342" w:rsidRDefault="0038396D" w:rsidP="001A1C17">
            <w:pPr>
              <w:pStyle w:val="Corpsdetexte"/>
              <w:spacing w:after="0"/>
              <w:ind w:left="426"/>
              <w:jc w:val="both"/>
            </w:pPr>
            <w:proofErr w:type="spellStart"/>
            <w:r>
              <w:t>MySchoolReminder</w:t>
            </w:r>
            <w:proofErr w:type="spellEnd"/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2E4494" w:rsidP="003F111A">
            <w:pPr>
              <w:pStyle w:val="Corpsdetexte"/>
              <w:spacing w:after="0"/>
              <w:ind w:left="426"/>
            </w:pPr>
            <w:r>
              <w:t>Application mobile d’agenda scolaire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2E4494" w:rsidP="002E4494">
            <w:pPr>
              <w:pStyle w:val="Corpsdetexte"/>
              <w:spacing w:after="0"/>
              <w:ind w:left="426"/>
            </w:pPr>
            <w:r>
              <w:t>Environnement de développement Android</w:t>
            </w:r>
          </w:p>
          <w:p w:rsidR="00723EAA" w:rsidRPr="00771EED" w:rsidRDefault="002E4494" w:rsidP="00DF270C">
            <w:pPr>
              <w:pStyle w:val="Corpsdetexte"/>
              <w:spacing w:after="0"/>
              <w:ind w:left="426"/>
              <w:rPr>
                <w:lang w:val="fr-CH"/>
              </w:rPr>
            </w:pPr>
            <w:r>
              <w:t>Appareils Android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2E4494" w:rsidP="0012683C">
            <w:pPr>
              <w:pStyle w:val="Corpsdetexte"/>
              <w:spacing w:after="0"/>
              <w:ind w:left="426"/>
            </w:pPr>
            <w:r>
              <w:t>Modules de développement orienté objet</w:t>
            </w:r>
          </w:p>
          <w:p w:rsidR="002E4494" w:rsidRDefault="002E4494" w:rsidP="0012683C">
            <w:pPr>
              <w:pStyle w:val="Corpsdetexte"/>
              <w:spacing w:after="0"/>
              <w:ind w:left="426"/>
            </w:pPr>
            <w:r>
              <w:t>Modules de développement d’interface</w:t>
            </w:r>
          </w:p>
        </w:tc>
      </w:tr>
    </w:tbl>
    <w:p w:rsidR="00411F94" w:rsidRPr="007625C0" w:rsidRDefault="009C6DF1" w:rsidP="0034690C">
      <w:pPr>
        <w:pStyle w:val="Titre1"/>
        <w:keepNext/>
        <w:keepLines/>
      </w:pPr>
      <w:r>
        <w:t>DESCRIPTIF DU PROJET</w:t>
      </w:r>
    </w:p>
    <w:p w:rsidR="0019427D" w:rsidRDefault="0019427D" w:rsidP="0019427D">
      <w:pPr>
        <w:pStyle w:val="Titre2"/>
      </w:pPr>
      <w:r>
        <w:t>Fonctionnalités</w:t>
      </w:r>
    </w:p>
    <w:p w:rsidR="00D27EDD" w:rsidRDefault="002E4494" w:rsidP="00C978B0">
      <w:pPr>
        <w:pStyle w:val="Corpsdetexte"/>
        <w:ind w:left="426"/>
      </w:pPr>
      <w:r>
        <w:t>Un agenda orienté école contenant des événements tels que :</w:t>
      </w:r>
    </w:p>
    <w:p w:rsidR="00DF270C" w:rsidRDefault="00DF270C" w:rsidP="00C978B0">
      <w:pPr>
        <w:pStyle w:val="Corpsdetexte"/>
        <w:numPr>
          <w:ilvl w:val="0"/>
          <w:numId w:val="23"/>
        </w:numPr>
      </w:pPr>
      <w:r>
        <w:t>Horaires scolaires</w:t>
      </w:r>
    </w:p>
    <w:p w:rsidR="00DF270C" w:rsidRDefault="00DF270C" w:rsidP="00C978B0">
      <w:pPr>
        <w:pStyle w:val="Corpsdetexte"/>
        <w:numPr>
          <w:ilvl w:val="1"/>
          <w:numId w:val="23"/>
        </w:numPr>
      </w:pPr>
      <w:r>
        <w:t>Répétition hebdomadaire</w:t>
      </w:r>
      <w:r w:rsidR="00751CF2">
        <w:t xml:space="preserve"> (sauf vacances)</w:t>
      </w:r>
    </w:p>
    <w:p w:rsidR="00DF270C" w:rsidRDefault="00DF270C" w:rsidP="00C978B0">
      <w:pPr>
        <w:pStyle w:val="Corpsdetexte"/>
        <w:numPr>
          <w:ilvl w:val="1"/>
          <w:numId w:val="23"/>
        </w:numPr>
      </w:pPr>
      <w:r>
        <w:t>Champs supplémentaires (salle, prof)</w:t>
      </w:r>
    </w:p>
    <w:p w:rsidR="00DF270C" w:rsidRDefault="00DF270C" w:rsidP="00C978B0">
      <w:pPr>
        <w:pStyle w:val="Corpsdetexte"/>
        <w:numPr>
          <w:ilvl w:val="1"/>
          <w:numId w:val="23"/>
        </w:numPr>
      </w:pPr>
      <w:r>
        <w:t>Devoirs rattachés aux cours</w:t>
      </w:r>
    </w:p>
    <w:p w:rsidR="00DF270C" w:rsidRDefault="00DF270C" w:rsidP="00C978B0">
      <w:pPr>
        <w:pStyle w:val="Corpsdetexte"/>
        <w:numPr>
          <w:ilvl w:val="1"/>
          <w:numId w:val="23"/>
        </w:numPr>
      </w:pPr>
      <w:r>
        <w:t>En cas d’absence, rappels de rattrapage (éventuels devoirs repoussés au prochain cours)</w:t>
      </w:r>
    </w:p>
    <w:p w:rsidR="00DF270C" w:rsidRDefault="00DF270C" w:rsidP="00C978B0">
      <w:pPr>
        <w:pStyle w:val="Corpsdetexte"/>
        <w:numPr>
          <w:ilvl w:val="0"/>
          <w:numId w:val="23"/>
        </w:numPr>
      </w:pPr>
      <w:r>
        <w:t>Activités extrascolaires régulières</w:t>
      </w:r>
    </w:p>
    <w:p w:rsidR="00751CF2" w:rsidRDefault="00DF270C" w:rsidP="00C978B0">
      <w:pPr>
        <w:pStyle w:val="Corpsdetexte"/>
        <w:numPr>
          <w:ilvl w:val="1"/>
          <w:numId w:val="23"/>
        </w:numPr>
      </w:pPr>
      <w:r>
        <w:lastRenderedPageBreak/>
        <w:t>Lieu</w:t>
      </w:r>
    </w:p>
    <w:p w:rsidR="00751CF2" w:rsidRDefault="00751CF2" w:rsidP="00C978B0">
      <w:pPr>
        <w:pStyle w:val="Corpsdetexte"/>
        <w:numPr>
          <w:ilvl w:val="1"/>
          <w:numId w:val="23"/>
        </w:numPr>
      </w:pPr>
      <w:r>
        <w:t>Répétition hebdomadaire personnalisable (certaines, toutes ou aucune</w:t>
      </w:r>
      <w:r w:rsidR="003B606F">
        <w:t>s</w:t>
      </w:r>
      <w:bookmarkStart w:id="0" w:name="_GoBack"/>
      <w:bookmarkEnd w:id="0"/>
      <w:r>
        <w:t xml:space="preserve"> vacances)</w:t>
      </w:r>
    </w:p>
    <w:p w:rsidR="00DF270C" w:rsidRDefault="00DF270C" w:rsidP="00C978B0">
      <w:pPr>
        <w:pStyle w:val="Corpsdetexte"/>
        <w:numPr>
          <w:ilvl w:val="0"/>
          <w:numId w:val="23"/>
        </w:numPr>
      </w:pPr>
      <w:r>
        <w:t>Rendez-vous divers</w:t>
      </w:r>
    </w:p>
    <w:p w:rsidR="00751CF2" w:rsidRDefault="00751CF2" w:rsidP="00C978B0">
      <w:pPr>
        <w:pStyle w:val="Corpsdetexte"/>
        <w:numPr>
          <w:ilvl w:val="1"/>
          <w:numId w:val="23"/>
        </w:numPr>
      </w:pPr>
      <w:r>
        <w:t>Si sur temps de cours, rappel de faire une demande de congé</w:t>
      </w:r>
    </w:p>
    <w:p w:rsidR="00DF270C" w:rsidRDefault="00DF270C" w:rsidP="00C978B0">
      <w:pPr>
        <w:pStyle w:val="Corpsdetexte"/>
        <w:numPr>
          <w:ilvl w:val="0"/>
          <w:numId w:val="23"/>
        </w:numPr>
      </w:pPr>
      <w:r>
        <w:t>Voyages</w:t>
      </w:r>
    </w:p>
    <w:p w:rsidR="00751CF2" w:rsidRDefault="00751CF2" w:rsidP="00C978B0">
      <w:pPr>
        <w:pStyle w:val="Corpsdetexte"/>
        <w:numPr>
          <w:ilvl w:val="1"/>
          <w:numId w:val="23"/>
        </w:numPr>
      </w:pPr>
      <w:r>
        <w:t>Checklist de départ</w:t>
      </w:r>
    </w:p>
    <w:p w:rsidR="00DF270C" w:rsidRDefault="00DF270C" w:rsidP="00C978B0">
      <w:pPr>
        <w:pStyle w:val="Corpsdetexte"/>
        <w:numPr>
          <w:ilvl w:val="0"/>
          <w:numId w:val="23"/>
        </w:numPr>
      </w:pPr>
      <w:r>
        <w:t>Autres</w:t>
      </w:r>
    </w:p>
    <w:p w:rsidR="00DF270C" w:rsidRDefault="00DF270C" w:rsidP="00C978B0">
      <w:pPr>
        <w:pStyle w:val="Corpsdetexte"/>
      </w:pPr>
    </w:p>
    <w:p w:rsidR="00751CF2" w:rsidRDefault="00DF270C" w:rsidP="00C978B0">
      <w:pPr>
        <w:pStyle w:val="Corpsdetexte"/>
        <w:ind w:left="426"/>
      </w:pPr>
      <w:r>
        <w:t>En plus des événements, un système de rappels (devoirs, feuilles d’absence, rattrapages et autres) liés ou non à des événements.</w:t>
      </w:r>
      <w:r w:rsidR="00C978B0">
        <w:t xml:space="preserve"> Ces rappels peuvent con</w:t>
      </w:r>
      <w:r w:rsidR="00BD331A">
        <w:t>tenir une description.</w:t>
      </w:r>
    </w:p>
    <w:p w:rsidR="00751CF2" w:rsidRDefault="00751CF2" w:rsidP="00C978B0">
      <w:pPr>
        <w:pStyle w:val="Corpsdetexte"/>
        <w:ind w:left="426"/>
      </w:pPr>
      <w:r>
        <w:t>Possibilité d’ajouter les différentes vacances scolaires avec un compte à rebours jusqu’aux prochaines</w:t>
      </w:r>
    </w:p>
    <w:p w:rsidR="00DF270C" w:rsidRDefault="00DF270C" w:rsidP="002D28B5">
      <w:pPr>
        <w:pStyle w:val="Corpsdetexte"/>
        <w:spacing w:after="0"/>
        <w:ind w:left="426"/>
      </w:pPr>
    </w:p>
    <w:p w:rsidR="0019427D" w:rsidRDefault="0019427D" w:rsidP="0019427D">
      <w:pPr>
        <w:pStyle w:val="Titre2"/>
      </w:pPr>
      <w:r>
        <w:t>Contraintes</w:t>
      </w:r>
    </w:p>
    <w:p w:rsidR="0019427D" w:rsidRDefault="0019427D" w:rsidP="00DB6BA4">
      <w:pPr>
        <w:pStyle w:val="Corpsdetexte"/>
        <w:ind w:left="425"/>
      </w:pPr>
      <w:r>
        <w:t>L’entrée des événements, vacances et rappels se fait via des formulaires de saisie.</w:t>
      </w:r>
    </w:p>
    <w:p w:rsidR="0019427D" w:rsidRDefault="0019427D" w:rsidP="00C978B0">
      <w:pPr>
        <w:pStyle w:val="Corpsdetexte"/>
        <w:ind w:left="425"/>
      </w:pPr>
      <w:r>
        <w:t>Interface de vue hebdomadaire de l’agenda, une vue de saisie d’événements et de rappels, une vue des rappels à venir sous forme de liste chronologique et une vue de personnalisation des vacances</w:t>
      </w:r>
      <w:r w:rsidR="001D22F5">
        <w:t xml:space="preserve"> et du compte à rebours</w:t>
      </w:r>
      <w:r>
        <w:t>.</w:t>
      </w:r>
    </w:p>
    <w:p w:rsidR="00C978B0" w:rsidRDefault="004611DB" w:rsidP="00C978B0">
      <w:pPr>
        <w:pStyle w:val="Corpsdetexte"/>
        <w:ind w:left="425"/>
      </w:pPr>
      <w:r>
        <w:t>Lorsque l’on secoue le téléphone sur le calendrier de l’application, on est redirigé vers le compte à rebours des vacances</w:t>
      </w:r>
      <w:r w:rsidR="005F69F8">
        <w:t>.</w:t>
      </w:r>
    </w:p>
    <w:p w:rsidR="00C978B0" w:rsidRPr="0019427D" w:rsidRDefault="00C978B0" w:rsidP="00C978B0">
      <w:pPr>
        <w:pStyle w:val="Corpsdetexte"/>
        <w:ind w:left="425"/>
      </w:pPr>
      <w:r>
        <w:t>Toutes les données de l’agenda sont stockées en local.</w:t>
      </w:r>
    </w:p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 w:rsidTr="006D1A10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 w:rsidTr="006D1A10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  <w:r w:rsidR="006D1A10">
              <w:t xml:space="preserve"> Lucie Moulin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D1A10" w:rsidRPr="00CE4D89" w:rsidTr="006D1A10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D1A10" w:rsidRPr="00AF7342" w:rsidRDefault="006D1A10" w:rsidP="006D1A10">
            <w:pPr>
              <w:pStyle w:val="TexteTableau"/>
              <w:keepNext/>
              <w:keepLines/>
            </w:pPr>
            <w:r>
              <w:t xml:space="preserve">Elève </w:t>
            </w:r>
            <w:r w:rsidRPr="00AF7342">
              <w:t>:</w:t>
            </w:r>
            <w:r>
              <w:t xml:space="preserve"> Léa Cherpillod</w:t>
            </w:r>
          </w:p>
        </w:tc>
        <w:tc>
          <w:tcPr>
            <w:tcW w:w="3402" w:type="dxa"/>
            <w:vAlign w:val="center"/>
          </w:tcPr>
          <w:p w:rsidR="006D1A10" w:rsidRDefault="006D1A10" w:rsidP="006D1A10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D1A10" w:rsidRDefault="006D1A10" w:rsidP="006D1A10">
            <w:pPr>
              <w:pStyle w:val="TexteTableau"/>
              <w:keepNext/>
              <w:keepLines/>
            </w:pPr>
          </w:p>
        </w:tc>
      </w:tr>
      <w:tr w:rsidR="006D1A10" w:rsidRPr="00CE4D89" w:rsidTr="006D1A10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D1A10" w:rsidRPr="00AF7342" w:rsidRDefault="006D1A10" w:rsidP="006D1A10">
            <w:pPr>
              <w:pStyle w:val="TexteTableau"/>
              <w:keepNext/>
              <w:keepLines/>
            </w:pPr>
            <w:r>
              <w:t>Enseignant</w:t>
            </w:r>
            <w:r w:rsidRPr="00AF7342">
              <w:t xml:space="preserve"> :</w:t>
            </w:r>
            <w:r>
              <w:t xml:space="preserve"> Roberto Ferrari</w:t>
            </w:r>
          </w:p>
        </w:tc>
        <w:tc>
          <w:tcPr>
            <w:tcW w:w="3402" w:type="dxa"/>
            <w:vAlign w:val="center"/>
          </w:tcPr>
          <w:p w:rsidR="006D1A10" w:rsidRDefault="006D1A10" w:rsidP="006D1A10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D1A10" w:rsidRDefault="006D1A10" w:rsidP="006D1A10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A04B2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794" w:right="851" w:bottom="794" w:left="1134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4A4" w:rsidRDefault="00AC44A4">
      <w:r>
        <w:separator/>
      </w:r>
    </w:p>
  </w:endnote>
  <w:endnote w:type="continuationSeparator" w:id="0">
    <w:p w:rsidR="00AC44A4" w:rsidRDefault="00AC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AC44A4">
            <w:rPr>
              <w:noProof/>
              <w:sz w:val="16"/>
              <w:szCs w:val="16"/>
            </w:rPr>
            <w:t>Document2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B606F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3B606F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 xml:space="preserve">Dernière </w:t>
          </w:r>
          <w:proofErr w:type="spellStart"/>
          <w:r w:rsidRPr="00CE4D89">
            <w:rPr>
              <w:sz w:val="16"/>
              <w:szCs w:val="16"/>
            </w:rPr>
            <w:t>modif</w:t>
          </w:r>
          <w:proofErr w:type="spellEnd"/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Default="00AC44A4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6D31F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AC44A4">
      <w:rPr>
        <w:rFonts w:cs="Arial"/>
        <w:noProof/>
        <w:snapToGrid w:val="0"/>
        <w:sz w:val="12"/>
      </w:rPr>
      <w:t>Document2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3B606F">
      <w:rPr>
        <w:rFonts w:cs="Arial"/>
        <w:noProof/>
        <w:snapToGrid w:val="0"/>
        <w:sz w:val="12"/>
      </w:rPr>
      <w:t>06/11/2019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3B606F">
      <w:rPr>
        <w:rFonts w:cs="Arial"/>
        <w:noProof/>
        <w:snapToGrid w:val="0"/>
        <w:sz w:val="12"/>
      </w:rPr>
      <w:t>15:56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AC44A4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4A4" w:rsidRDefault="00AC44A4">
      <w:r>
        <w:separator/>
      </w:r>
    </w:p>
  </w:footnote>
  <w:footnote w:type="continuationSeparator" w:id="0">
    <w:p w:rsidR="00AC44A4" w:rsidRDefault="00AC44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8B5" w:rsidRPr="00B73FD4" w:rsidRDefault="00B73FD4" w:rsidP="00A04B22">
    <w:pPr>
      <w:pStyle w:val="En-tte"/>
      <w:pBdr>
        <w:bottom w:val="single" w:sz="12" w:space="1" w:color="auto"/>
      </w:pBdr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 xml:space="preserve">Projet : </w:t>
          </w:r>
          <w:proofErr w:type="spellStart"/>
          <w:r>
            <w:t>xxxxxx</w:t>
          </w:r>
          <w:proofErr w:type="spellEnd"/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03824FB"/>
    <w:multiLevelType w:val="hybridMultilevel"/>
    <w:tmpl w:val="C4A22186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4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9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2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10"/>
  </w:num>
  <w:num w:numId="7">
    <w:abstractNumId w:val="13"/>
  </w:num>
  <w:num w:numId="8">
    <w:abstractNumId w:val="9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14"/>
  </w:num>
  <w:num w:numId="14">
    <w:abstractNumId w:val="3"/>
  </w:num>
  <w:num w:numId="15">
    <w:abstractNumId w:val="11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A4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319B"/>
    <w:rsid w:val="000C48C0"/>
    <w:rsid w:val="000C4B1C"/>
    <w:rsid w:val="000D06D5"/>
    <w:rsid w:val="000D1FB9"/>
    <w:rsid w:val="000D238B"/>
    <w:rsid w:val="000D2795"/>
    <w:rsid w:val="000D31A0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408"/>
    <w:rsid w:val="000F6757"/>
    <w:rsid w:val="00102A14"/>
    <w:rsid w:val="00105905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B45"/>
    <w:rsid w:val="00132549"/>
    <w:rsid w:val="00135008"/>
    <w:rsid w:val="001416FC"/>
    <w:rsid w:val="00141AA2"/>
    <w:rsid w:val="00144A35"/>
    <w:rsid w:val="00150EA2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27D"/>
    <w:rsid w:val="00194BD3"/>
    <w:rsid w:val="00196B0A"/>
    <w:rsid w:val="001A0E0C"/>
    <w:rsid w:val="001A1C17"/>
    <w:rsid w:val="001A7EEC"/>
    <w:rsid w:val="001B1602"/>
    <w:rsid w:val="001C4861"/>
    <w:rsid w:val="001C6221"/>
    <w:rsid w:val="001C6AFD"/>
    <w:rsid w:val="001D001B"/>
    <w:rsid w:val="001D21D4"/>
    <w:rsid w:val="001D22F5"/>
    <w:rsid w:val="001D447B"/>
    <w:rsid w:val="001D5F6D"/>
    <w:rsid w:val="001D7338"/>
    <w:rsid w:val="001E3143"/>
    <w:rsid w:val="001E404B"/>
    <w:rsid w:val="001E435B"/>
    <w:rsid w:val="001F0459"/>
    <w:rsid w:val="001F16C6"/>
    <w:rsid w:val="00202E3E"/>
    <w:rsid w:val="002051DB"/>
    <w:rsid w:val="002157FF"/>
    <w:rsid w:val="00215DBB"/>
    <w:rsid w:val="002163FF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D03"/>
    <w:rsid w:val="00256BD0"/>
    <w:rsid w:val="002634BE"/>
    <w:rsid w:val="00265C54"/>
    <w:rsid w:val="00276DA7"/>
    <w:rsid w:val="00277744"/>
    <w:rsid w:val="00277844"/>
    <w:rsid w:val="00280CE1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7D0B"/>
    <w:rsid w:val="002E28C2"/>
    <w:rsid w:val="002E4494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396D"/>
    <w:rsid w:val="00387B46"/>
    <w:rsid w:val="00392F11"/>
    <w:rsid w:val="003957EA"/>
    <w:rsid w:val="00396ECB"/>
    <w:rsid w:val="003A04CC"/>
    <w:rsid w:val="003A6E55"/>
    <w:rsid w:val="003A7641"/>
    <w:rsid w:val="003B2CD8"/>
    <w:rsid w:val="003B3C18"/>
    <w:rsid w:val="003B606F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11B8A"/>
    <w:rsid w:val="00411F94"/>
    <w:rsid w:val="004123BE"/>
    <w:rsid w:val="00416A9B"/>
    <w:rsid w:val="00426B52"/>
    <w:rsid w:val="00426F1F"/>
    <w:rsid w:val="0043156E"/>
    <w:rsid w:val="0044155D"/>
    <w:rsid w:val="00444746"/>
    <w:rsid w:val="0044552D"/>
    <w:rsid w:val="00445959"/>
    <w:rsid w:val="00450D42"/>
    <w:rsid w:val="00452C81"/>
    <w:rsid w:val="00456089"/>
    <w:rsid w:val="00456ECA"/>
    <w:rsid w:val="004611DB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5F69F8"/>
    <w:rsid w:val="006050DC"/>
    <w:rsid w:val="00605237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1A10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343F"/>
    <w:rsid w:val="0073578A"/>
    <w:rsid w:val="0073662A"/>
    <w:rsid w:val="007441CF"/>
    <w:rsid w:val="00746E3D"/>
    <w:rsid w:val="00750105"/>
    <w:rsid w:val="00751CF2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4B22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4A4"/>
    <w:rsid w:val="00AC459F"/>
    <w:rsid w:val="00AC57B6"/>
    <w:rsid w:val="00AD00A7"/>
    <w:rsid w:val="00AD0CC8"/>
    <w:rsid w:val="00AD2324"/>
    <w:rsid w:val="00AE2080"/>
    <w:rsid w:val="00AE35DA"/>
    <w:rsid w:val="00AE4E36"/>
    <w:rsid w:val="00AE69C4"/>
    <w:rsid w:val="00AE7C8A"/>
    <w:rsid w:val="00AF4835"/>
    <w:rsid w:val="00AF492C"/>
    <w:rsid w:val="00AF7342"/>
    <w:rsid w:val="00B0003B"/>
    <w:rsid w:val="00B02CB6"/>
    <w:rsid w:val="00B02E7D"/>
    <w:rsid w:val="00B103CF"/>
    <w:rsid w:val="00B11828"/>
    <w:rsid w:val="00B13920"/>
    <w:rsid w:val="00B175E1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331A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07640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978B0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6DCC"/>
    <w:rsid w:val="00D97BF4"/>
    <w:rsid w:val="00DA5AE5"/>
    <w:rsid w:val="00DA5C10"/>
    <w:rsid w:val="00DB60C0"/>
    <w:rsid w:val="00DB6BA4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70C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23EB"/>
    <w:rsid w:val="00ED5E11"/>
    <w:rsid w:val="00EF1C7A"/>
    <w:rsid w:val="00EF3BBD"/>
    <w:rsid w:val="00F041A3"/>
    <w:rsid w:val="00F067B4"/>
    <w:rsid w:val="00F06D85"/>
    <w:rsid w:val="00F108E1"/>
    <w:rsid w:val="00F120F3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2D5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349E4CCB"/>
  <w15:docId w15:val="{D3C6815D-358F-4601-BA32-6F0DAE64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9-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6CE89-CF50-4C28-94ED-7AC32EF65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132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Léa Cherpillod</dc:creator>
  <cp:lastModifiedBy>Léa Cherpillod</cp:lastModifiedBy>
  <cp:revision>4</cp:revision>
  <cp:lastPrinted>2012-05-29T06:48:00Z</cp:lastPrinted>
  <dcterms:created xsi:type="dcterms:W3CDTF">2019-11-06T12:43:00Z</dcterms:created>
  <dcterms:modified xsi:type="dcterms:W3CDTF">2019-11-06T14:57:00Z</dcterms:modified>
</cp:coreProperties>
</file>